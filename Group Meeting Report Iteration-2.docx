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/>
            <w:sdtContent>
              <w:p w14:paraId="6A2C30AE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/>
            <w:sdtContent>
              <w:p w14:paraId="3C5464D8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/>
            <w:sdtContent>
              <w:p w14:paraId="0CAD7FF3" w14:textId="77777777" w:rsidR="002B2D13" w:rsidRPr="000547C0" w:rsidRDefault="00D62E01" w:rsidP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795D342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e.g.</w:t>
            </w:r>
            <w:proofErr w:type="gramEnd"/>
            <w:r>
              <w:rPr>
                <w:rFonts w:cstheme="minorHAnsi"/>
              </w:rPr>
              <w:t xml:space="preserve"> Group 1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5D238525" w:rsidR="002B2D13" w:rsidRPr="000547C0" w:rsidRDefault="00B00D4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>
              <w:rPr>
                <w:rFonts w:ascii="黑体" w:eastAsia="黑体" w:hAnsi="黑体" w:cstheme="minorHAnsi" w:hint="eastAsia"/>
                <w:lang w:eastAsia="zh-CN"/>
              </w:rPr>
              <w:t>ha</w:t>
            </w:r>
            <w:r>
              <w:rPr>
                <w:rFonts w:cstheme="minorHAnsi"/>
              </w:rPr>
              <w:t>ilyn</w:t>
            </w:r>
          </w:p>
        </w:tc>
        <w:tc>
          <w:tcPr>
            <w:tcW w:w="1779" w:type="dxa"/>
          </w:tcPr>
          <w:p w14:paraId="2727D4AE" w14:textId="77777777" w:rsidR="002B2D13" w:rsidRPr="000547C0" w:rsidRDefault="00371FEA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7777777" w:rsidR="002B2D13" w:rsidRPr="000547C0" w:rsidRDefault="00371FEA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23616883"/>
                <w:placeholder>
                  <w:docPart w:val="531D4EDA5A894EFCBF25FAA751767A7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note taker here</w:t>
                </w:r>
              </w:sdtContent>
            </w:sdt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371FEA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7552E4CA" w:rsidR="00212D56" w:rsidRPr="00B00D47" w:rsidRDefault="00B00D47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hailyn Jessica Jennifer Tina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50E279D" w:rsidR="00212D56" w:rsidRPr="00B00D47" w:rsidRDefault="00B00D47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N</w:t>
            </w:r>
            <w:r>
              <w:rPr>
                <w:rFonts w:eastAsia="黑体" w:cstheme="minorHAnsi"/>
                <w:lang w:eastAsia="zh-CN"/>
              </w:rPr>
              <w:t xml:space="preserve">o body 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371FEA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2F15A7AB" w:rsidR="00212D56" w:rsidRPr="00B00D47" w:rsidRDefault="00B00D47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omputer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BF0B1C9" w14:textId="77777777" w:rsidR="00E7547A" w:rsidRPr="00F34A3E" w:rsidRDefault="00F34A3E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Style w:val="sectionname"/>
                <w:rFonts w:cstheme="minorHAnsi"/>
              </w:rPr>
            </w:pPr>
            <w:r>
              <w:rPr>
                <w:rStyle w:val="sectionname"/>
              </w:rPr>
              <w:t>Planning &amp; Scheduling</w:t>
            </w:r>
          </w:p>
          <w:p w14:paraId="2EDE499F" w14:textId="60108130" w:rsidR="00F34A3E" w:rsidRPr="000547C0" w:rsidRDefault="00F34A3E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Style w:val="sectionname"/>
              </w:rPr>
              <w:t>Documentation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70C30817" w:rsidR="002B2D13" w:rsidRPr="000547C0" w:rsidRDefault="004D4195">
            <w:pPr>
              <w:rPr>
                <w:rFonts w:cstheme="minorHAnsi"/>
              </w:rPr>
            </w:pPr>
            <w:r w:rsidRPr="004D4195">
              <w:rPr>
                <w:rFonts w:cstheme="minorHAnsi"/>
              </w:rPr>
              <w:t>Create Gantt chart and upload to GitHub</w:t>
            </w:r>
          </w:p>
        </w:tc>
        <w:tc>
          <w:tcPr>
            <w:tcW w:w="1324" w:type="dxa"/>
          </w:tcPr>
          <w:p w14:paraId="0938B73C" w14:textId="77777777" w:rsidR="002B2D13" w:rsidRPr="000547C0" w:rsidRDefault="00371FEA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CA976DD" w:rsidR="002B2D13" w:rsidRPr="007854FE" w:rsidRDefault="007854FE">
            <w:pPr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L</w:t>
            </w:r>
            <w:r>
              <w:rPr>
                <w:rFonts w:eastAsia="黑体" w:cstheme="minorHAnsi"/>
                <w:lang w:eastAsia="zh-CN"/>
              </w:rPr>
              <w:t>i Shen</w:t>
            </w:r>
          </w:p>
        </w:tc>
      </w:tr>
    </w:tbl>
    <w:p w14:paraId="674793E3" w14:textId="77777777" w:rsidR="002B2D13" w:rsidRPr="000547C0" w:rsidRDefault="00371FEA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374F7AF5" w:rsidR="002B2D13" w:rsidRPr="000547C0" w:rsidRDefault="004D4195">
      <w:pPr>
        <w:rPr>
          <w:rFonts w:cstheme="minorHAnsi"/>
        </w:rPr>
      </w:pPr>
      <w:r w:rsidRPr="004D4195">
        <w:rPr>
          <w:rFonts w:cstheme="minorHAnsi"/>
        </w:rPr>
        <w:t>How to make Gantt chart, what data need to be collected, and how to upload the chart to GitHub</w:t>
      </w:r>
    </w:p>
    <w:p w14:paraId="109ADBA9" w14:textId="77777777" w:rsidR="002B2D13" w:rsidRPr="000547C0" w:rsidRDefault="00371FEA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496C2FC7" w:rsidR="002B2D13" w:rsidRPr="000547C0" w:rsidRDefault="004D4195">
      <w:pPr>
        <w:rPr>
          <w:rFonts w:cstheme="minorHAnsi"/>
        </w:rPr>
      </w:pPr>
      <w:r w:rsidRPr="004D4195">
        <w:rPr>
          <w:rFonts w:cstheme="minorHAnsi"/>
        </w:rPr>
        <w:t>Create Gantt chart and upload to GitHub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371FEA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371FEA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371FEA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30306C12" w:rsidR="002B2D13" w:rsidRPr="000547C0" w:rsidRDefault="004D4195" w:rsidP="00D60069">
            <w:pPr>
              <w:pStyle w:val="a"/>
              <w:spacing w:after="80"/>
              <w:rPr>
                <w:rFonts w:cstheme="minorHAnsi"/>
              </w:rPr>
            </w:pPr>
            <w:r w:rsidRPr="00E7547A">
              <w:rPr>
                <w:rFonts w:cstheme="minorHAnsi"/>
              </w:rPr>
              <w:t>Collect and organize dat</w:t>
            </w:r>
            <w:r>
              <w:rPr>
                <w:rFonts w:cstheme="minorHAnsi"/>
              </w:rPr>
              <w:t>a</w:t>
            </w:r>
          </w:p>
        </w:tc>
        <w:tc>
          <w:tcPr>
            <w:tcW w:w="3060" w:type="dxa"/>
          </w:tcPr>
          <w:p w14:paraId="06BF676B" w14:textId="7B16B726" w:rsidR="002B2D13" w:rsidRPr="000547C0" w:rsidRDefault="00F34A3E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Tina Jessica</w:t>
            </w:r>
          </w:p>
        </w:tc>
        <w:tc>
          <w:tcPr>
            <w:tcW w:w="1854" w:type="dxa"/>
          </w:tcPr>
          <w:p w14:paraId="77EF2373" w14:textId="1A33FA4D" w:rsidR="002B2D13" w:rsidRPr="000547C0" w:rsidRDefault="00F34A3E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10/10/21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62138A0" w:rsidR="002B2D13" w:rsidRPr="000547C0" w:rsidRDefault="004D4195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aking the Gantt cha</w:t>
            </w:r>
            <w:r w:rsidR="00F34A3E">
              <w:rPr>
                <w:lang w:eastAsia="zh-CN"/>
              </w:rPr>
              <w:t>t</w:t>
            </w:r>
          </w:p>
        </w:tc>
        <w:tc>
          <w:tcPr>
            <w:tcW w:w="3060" w:type="dxa"/>
          </w:tcPr>
          <w:p w14:paraId="7376FD88" w14:textId="0DB01C5D" w:rsidR="002B2D13" w:rsidRPr="000547C0" w:rsidRDefault="00F34A3E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Jennifer</w:t>
            </w:r>
          </w:p>
        </w:tc>
        <w:tc>
          <w:tcPr>
            <w:tcW w:w="1854" w:type="dxa"/>
          </w:tcPr>
          <w:p w14:paraId="36E951F4" w14:textId="162221AD" w:rsidR="002B2D13" w:rsidRPr="000547C0" w:rsidRDefault="00F34A3E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10/10/21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53789787" w:rsidR="002B2D13" w:rsidRPr="000547C0" w:rsidRDefault="00F34A3E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ask of converting tables into web page</w:t>
            </w:r>
            <w:r>
              <w:rPr>
                <w:lang w:eastAsia="zh-CN"/>
              </w:rPr>
              <w:t>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69148FD1" w:rsidR="002B2D13" w:rsidRPr="000547C0" w:rsidRDefault="00F34A3E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Chailyn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554EF8D0" w:rsidR="002B2D13" w:rsidRPr="000547C0" w:rsidRDefault="00F34A3E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10/10/21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77777777" w:rsidR="00D62E01" w:rsidRPr="000547C0" w:rsidRDefault="00371FEA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90950308"/>
                <w:placeholder>
                  <w:docPart w:val="7C5513B57B4847C581F647D18F293CA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4091F5A5" w14:textId="77777777" w:rsidR="00D62E01" w:rsidRPr="000547C0" w:rsidRDefault="00371FEA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77777777" w:rsidR="00D62E01" w:rsidRPr="000547C0" w:rsidRDefault="00371FEA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72357552"/>
                <w:placeholder>
                  <w:docPart w:val="1191D00890F547AF9B960B581C8BFC7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678F69FE" w14:textId="77777777" w:rsidR="00D62E01" w:rsidRPr="000547C0" w:rsidRDefault="00371FEA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275993325"/>
        <w:placeholder>
          <w:docPart w:val="4285F303F52E4A13ACD9DA3E9373A3E3"/>
        </w:placeholder>
        <w:temporary/>
        <w:showingPlcHdr/>
        <w15:appearance w15:val="hidden"/>
      </w:sdtPr>
      <w:sdtEndPr/>
      <w:sdtContent>
        <w:p w14:paraId="03E23481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1804FCAD" w14:textId="77777777" w:rsidR="00D62E01" w:rsidRPr="000547C0" w:rsidRDefault="00371FEA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1699276047"/>
        <w:placeholder>
          <w:docPart w:val="AC549A975344436BB5835ECDD0CCDDE7"/>
        </w:placeholder>
        <w:temporary/>
        <w:showingPlcHdr/>
        <w15:appearance w15:val="hidden"/>
      </w:sdtPr>
      <w:sdtEndPr/>
      <w:sdtContent>
        <w:p w14:paraId="125E3B16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371FEA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371FEA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371FEA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77777777" w:rsidR="00D60069" w:rsidRPr="000547C0" w:rsidRDefault="00371FEA" w:rsidP="00284200">
            <w:pPr>
              <w:pStyle w:val="a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300149647"/>
                <w:placeholder>
                  <w:docPart w:val="21CDAC4F25354FA6947B67C46E4FA14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D1FAAC7" w14:textId="77777777" w:rsidR="00D60069" w:rsidRPr="000547C0" w:rsidRDefault="00371FEA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21450857"/>
                <w:placeholder>
                  <w:docPart w:val="4437440F0B0F4E6A8E6D594A9989F34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2E77F38" w14:textId="77777777" w:rsidR="00D60069" w:rsidRPr="000547C0" w:rsidRDefault="00371FEA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62511276"/>
                <w:placeholder>
                  <w:docPart w:val="99D083E3AC5743EFBCCEC863AEFA00E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77777777" w:rsidR="00D60069" w:rsidRPr="000547C0" w:rsidRDefault="00371FEA" w:rsidP="00284200">
            <w:pPr>
              <w:pStyle w:val="a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135979729"/>
                <w:placeholder>
                  <w:docPart w:val="7FA608E43E9143A7BD7D9F76906FD85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0BA607F" w14:textId="77777777" w:rsidR="00D60069" w:rsidRPr="000547C0" w:rsidRDefault="00371FEA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26508862"/>
                <w:placeholder>
                  <w:docPart w:val="43545A57ED664B3BA892BDAA35D7C9C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914B697" w14:textId="77777777" w:rsidR="00D60069" w:rsidRPr="000547C0" w:rsidRDefault="00371FEA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2934574"/>
                <w:placeholder>
                  <w:docPart w:val="EA9B565DA36B47E780336153E860708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77777777" w:rsidR="00D60069" w:rsidRPr="000547C0" w:rsidRDefault="00371FEA" w:rsidP="00284200">
            <w:pPr>
              <w:pStyle w:val="a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29058861"/>
                <w:placeholder>
                  <w:docPart w:val="1E0745ED4F6B41C2B78E418067DBCB7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7EDEB6A9" w14:textId="77777777" w:rsidR="00D60069" w:rsidRPr="000547C0" w:rsidRDefault="00371FEA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25691745"/>
                <w:placeholder>
                  <w:docPart w:val="00D6A885C6A44E11AB521E893DD9BD4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411261B6" w14:textId="77777777" w:rsidR="00D60069" w:rsidRPr="000547C0" w:rsidRDefault="00371FEA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92043662"/>
                <w:placeholder>
                  <w:docPart w:val="AFF40DFDF4DB4AAFA323F91FFFFAE19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77777777" w:rsidR="00D62E01" w:rsidRPr="000547C0" w:rsidRDefault="00371FEA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77673507"/>
                <w:placeholder>
                  <w:docPart w:val="DE3E9C545E724810BC5CBC4A87DE83D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09D75167" w14:textId="77777777" w:rsidR="00D62E01" w:rsidRPr="000547C0" w:rsidRDefault="00371FEA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77777777" w:rsidR="00D62E01" w:rsidRPr="000547C0" w:rsidRDefault="00371FEA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58592925"/>
                <w:placeholder>
                  <w:docPart w:val="7CDDE32F6CF241C9B316BA044F61466D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11A9415B" w14:textId="77777777" w:rsidR="00D62E01" w:rsidRPr="000547C0" w:rsidRDefault="00371FEA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-1975671269"/>
        <w:placeholder>
          <w:docPart w:val="E9DB98758E54449DA35BD8279E9250E8"/>
        </w:placeholder>
        <w:temporary/>
        <w:showingPlcHdr/>
        <w15:appearance w15:val="hidden"/>
      </w:sdtPr>
      <w:sdtEndPr/>
      <w:sdtContent>
        <w:p w14:paraId="253D0A9D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31CCF89C" w14:textId="77777777" w:rsidR="00D62E01" w:rsidRPr="000547C0" w:rsidRDefault="00371FEA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873522740"/>
        <w:placeholder>
          <w:docPart w:val="EF05E96CB5B84A43BA33D79472251667"/>
        </w:placeholder>
        <w:temporary/>
        <w:showingPlcHdr/>
        <w15:appearance w15:val="hidden"/>
      </w:sdtPr>
      <w:sdtEndPr/>
      <w:sdtContent>
        <w:p w14:paraId="1F6A4EC4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371FEA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371FEA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371FEA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77777777" w:rsidR="00D60069" w:rsidRPr="000547C0" w:rsidRDefault="00371FEA" w:rsidP="00284200">
            <w:pPr>
              <w:pStyle w:val="a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22805837"/>
                <w:placeholder>
                  <w:docPart w:val="12C9C677E7E24448AE35B9F543B97C7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840FF51" w14:textId="77777777" w:rsidR="00D60069" w:rsidRPr="000547C0" w:rsidRDefault="00371FEA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09015127"/>
                <w:placeholder>
                  <w:docPart w:val="FB0D418A9BEC4D66A7F0B8D0218A506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508F98FF" w14:textId="77777777" w:rsidR="00D60069" w:rsidRPr="000547C0" w:rsidRDefault="00371FEA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80834151"/>
                <w:placeholder>
                  <w:docPart w:val="DD57A60C8B14401A9D9F91F475037F7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77777777" w:rsidR="00D60069" w:rsidRPr="000547C0" w:rsidRDefault="00371FEA" w:rsidP="00284200">
            <w:pPr>
              <w:pStyle w:val="a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17053139"/>
                <w:placeholder>
                  <w:docPart w:val="73C6D07DDEFE4CCBADFE5485D6F9FCB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6521943" w14:textId="77777777" w:rsidR="00D60069" w:rsidRPr="000547C0" w:rsidRDefault="00371FEA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74819821"/>
                <w:placeholder>
                  <w:docPart w:val="840FD30229BD4AA09AA562EDC5199D1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9FE76C" w14:textId="77777777" w:rsidR="00D60069" w:rsidRPr="000547C0" w:rsidRDefault="00371FEA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89308141"/>
                <w:placeholder>
                  <w:docPart w:val="027C45BBC995493FBA6509A01203147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77777777" w:rsidR="00D60069" w:rsidRPr="000547C0" w:rsidRDefault="00371FEA" w:rsidP="00284200">
            <w:pPr>
              <w:pStyle w:val="a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92125055"/>
                <w:placeholder>
                  <w:docPart w:val="ABAE1ED33D57420D967390EE80E414E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5D3CC971" w14:textId="77777777" w:rsidR="00D60069" w:rsidRPr="000547C0" w:rsidRDefault="00371FEA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90714860"/>
                <w:placeholder>
                  <w:docPart w:val="22642E2A03CD41CEBEC88B3979F7DE3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0008DCCE" w14:textId="77777777" w:rsidR="00D60069" w:rsidRPr="000547C0" w:rsidRDefault="00371FEA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7479912"/>
                <w:placeholder>
                  <w:docPart w:val="72402A0CE0B74396A00630C6220A2A9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p w14:paraId="2697D922" w14:textId="77777777" w:rsidR="002B2D13" w:rsidRPr="000547C0" w:rsidRDefault="00371FEA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371FEA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/>
      <w:sdtContent>
        <w:p w14:paraId="0767679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/>
      <w:sdtContent>
        <w:p w14:paraId="140B9928" w14:textId="77777777" w:rsidR="00212D56" w:rsidRPr="000547C0" w:rsidRDefault="00212D56" w:rsidP="00212D56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any special notes here.</w:t>
          </w:r>
        </w:p>
      </w:sdtContent>
    </w:sdt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4B194" w14:textId="77777777" w:rsidR="00371FEA" w:rsidRDefault="00371FEA">
      <w:pPr>
        <w:spacing w:before="0" w:after="0"/>
      </w:pPr>
      <w:r>
        <w:separator/>
      </w:r>
    </w:p>
  </w:endnote>
  <w:endnote w:type="continuationSeparator" w:id="0">
    <w:p w14:paraId="0156B02C" w14:textId="77777777" w:rsidR="00371FEA" w:rsidRDefault="00371F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5DB74" w14:textId="77777777" w:rsidR="00371FEA" w:rsidRDefault="00371FEA">
      <w:pPr>
        <w:spacing w:before="0" w:after="0"/>
      </w:pPr>
      <w:r>
        <w:separator/>
      </w:r>
    </w:p>
  </w:footnote>
  <w:footnote w:type="continuationSeparator" w:id="0">
    <w:p w14:paraId="671FDF48" w14:textId="77777777" w:rsidR="00371FEA" w:rsidRDefault="00371FE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61393"/>
    <w:rsid w:val="00086771"/>
    <w:rsid w:val="001C4533"/>
    <w:rsid w:val="001E0877"/>
    <w:rsid w:val="0020000C"/>
    <w:rsid w:val="00212D56"/>
    <w:rsid w:val="002B2D13"/>
    <w:rsid w:val="0034721D"/>
    <w:rsid w:val="00371FEA"/>
    <w:rsid w:val="003D5BF7"/>
    <w:rsid w:val="003D5D47"/>
    <w:rsid w:val="003F257D"/>
    <w:rsid w:val="004D4195"/>
    <w:rsid w:val="004F7189"/>
    <w:rsid w:val="005A7328"/>
    <w:rsid w:val="006344A8"/>
    <w:rsid w:val="006C2459"/>
    <w:rsid w:val="006F5CF4"/>
    <w:rsid w:val="00734EEC"/>
    <w:rsid w:val="007854FE"/>
    <w:rsid w:val="007F04FA"/>
    <w:rsid w:val="00B00D47"/>
    <w:rsid w:val="00B777C6"/>
    <w:rsid w:val="00C1744B"/>
    <w:rsid w:val="00CE4D89"/>
    <w:rsid w:val="00D60069"/>
    <w:rsid w:val="00D62E01"/>
    <w:rsid w:val="00D661EE"/>
    <w:rsid w:val="00E048B4"/>
    <w:rsid w:val="00E25782"/>
    <w:rsid w:val="00E7547A"/>
    <w:rsid w:val="00ED3BB1"/>
    <w:rsid w:val="00F03EE3"/>
    <w:rsid w:val="00F34A3E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sectionname">
    <w:name w:val="sectionname"/>
    <w:basedOn w:val="a1"/>
    <w:rsid w:val="00F34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531D4EDA5A894EFCBF25FAA751767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A7E52-98ED-488C-BCD5-2AF7F47E5C62}"/>
      </w:docPartPr>
      <w:docPartBody>
        <w:p w:rsidR="00515850" w:rsidRDefault="002779AB">
          <w:pPr>
            <w:pStyle w:val="531D4EDA5A894EFCBF25FAA751767A70"/>
          </w:pPr>
          <w:r w:rsidRPr="00E048B4">
            <w:t>Enter note taker here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7C5513B57B4847C581F647D18F29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3D63-163D-4F6E-88C1-44DB31288386}"/>
      </w:docPartPr>
      <w:docPartBody>
        <w:p w:rsidR="00515850" w:rsidRDefault="002779AB">
          <w:pPr>
            <w:pStyle w:val="7C5513B57B4847C581F647D18F293CA0"/>
          </w:pPr>
          <w:r>
            <w:t>Enter agenda item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1191D00890F547AF9B960B581C8BF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17C82-65EF-4FE0-9FDD-294F0AFEE75C}"/>
      </w:docPartPr>
      <w:docPartBody>
        <w:p w:rsidR="00515850" w:rsidRDefault="002779AB">
          <w:pPr>
            <w:pStyle w:val="1191D00890F547AF9B960B581C8BFC79"/>
          </w:pPr>
          <w:r>
            <w:t>Enter presenter here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15850" w:rsidRDefault="002779AB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B028BE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曹梦婷 梦婷</cp:lastModifiedBy>
  <cp:revision>2</cp:revision>
  <dcterms:created xsi:type="dcterms:W3CDTF">2021-11-12T06:34:00Z</dcterms:created>
  <dcterms:modified xsi:type="dcterms:W3CDTF">2021-11-12T06:34:00Z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